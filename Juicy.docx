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E81886" w:rsidRDefault="00CC4ED1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926003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926003"/>
                              <a:chOff x="0" y="0"/>
                              <a:chExt cx="3657600" cy="1921748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470"/>
                                <a:ext cx="3657600" cy="12272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1886" w:rsidRDefault="00CC4ED1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3AAD562C6BF44991BDE5D5175EB4BC6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979AF">
                                        <w:t>Larisa Avadanei si Andreea Vieru</w:t>
                                      </w:r>
                                    </w:sdtContent>
                                  </w:sdt>
                                  <w:r w:rsidR="002979AF">
                                    <w:t xml:space="preserve"> </w:t>
                                  </w:r>
                                  <w:r>
                                    <w:br/>
                                  </w:r>
                                  <w:sdt>
                                    <w:sdtPr>
                                      <w:alias w:val="Course Title"/>
                                      <w:tag w:val=""/>
                                      <w:id w:val="-851186849"/>
                                      <w:placeholder>
                                        <w:docPart w:val="19B4851A0896461FAC889F1C0D047E0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979AF">
                                        <w:t>Tehnologii Web</w:t>
                                      </w:r>
                                    </w:sdtContent>
                                  </w:sdt>
                                  <w:r>
                                    <w:br/>
                                  </w:r>
                                  <w:sdt>
                                    <w:sdtPr>
                                      <w:alias w:val="Teacher's Name"/>
                                      <w:tag w:val=""/>
                                      <w:id w:val="-123160968"/>
                                      <w:placeholder>
                                        <w:docPart w:val="2569D1BC0CAC44199F79B9B26721138F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79AF">
                                        <w:t>Ionut Danila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1886" w:rsidRDefault="00CC4ED1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51.65pt;z-index:251666432;mso-position-horizontal:right;mso-position-horizontal-relative:page;mso-position-vertical:bottom;mso-position-vertical-relative:page;mso-height-relative:margin" coordsize="36576,19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4;width:36576;height:122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E81886" w:rsidRDefault="00CC4ED1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805127967"/>
                                <w:placeholder>
                                  <w:docPart w:val="3AAD562C6BF44991BDE5D5175EB4BC6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979AF">
                                  <w:t>Larisa Avadanei si Andreea Vieru</w:t>
                                </w:r>
                              </w:sdtContent>
                            </w:sdt>
                            <w:r w:rsidR="002979AF">
                              <w:t xml:space="preserve"> </w:t>
                            </w:r>
                            <w:r>
                              <w:br/>
                            </w:r>
                            <w:sdt>
                              <w:sdtPr>
                                <w:alias w:val="Course Title"/>
                                <w:tag w:val=""/>
                                <w:id w:val="-851186849"/>
                                <w:placeholder>
                                  <w:docPart w:val="19B4851A0896461FAC889F1C0D047E0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979AF">
                                  <w:t>Tehnologii Web</w:t>
                                </w:r>
                              </w:sdtContent>
                            </w:sdt>
                            <w:r>
                              <w:br/>
                            </w:r>
                            <w:sdt>
                              <w:sdtPr>
                                <w:alias w:val="Teacher's Name"/>
                                <w:tag w:val=""/>
                                <w:id w:val="-123160968"/>
                                <w:placeholder>
                                  <w:docPart w:val="2569D1BC0CAC44199F79B9B26721138F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79AF">
                                  <w:t>Ionut Danila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E81886" w:rsidRDefault="00CC4ED1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1886" w:rsidRDefault="002979AF">
                                <w:pPr>
                                  <w:pStyle w:val="Title"/>
                                </w:pPr>
                                <w:r>
                                  <w:t xml:space="preserve">Proiect Juicy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p w:rsidR="00E81886" w:rsidRDefault="002979AF">
                          <w:pPr>
                            <w:pStyle w:val="Title"/>
                          </w:pPr>
                          <w:r>
                            <w:t xml:space="preserve">Proiect Juicy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81886" w:rsidRDefault="00E81886">
          <w:pPr>
            <w:rPr>
              <w:b/>
              <w:bCs/>
              <w:caps/>
            </w:rPr>
          </w:pPr>
        </w:p>
        <w:p w:rsidR="00E81886" w:rsidRDefault="00CC4ED1">
          <w:r>
            <w:rPr>
              <w:b/>
              <w:bCs/>
              <w:caps/>
            </w:rPr>
            <w:br w:type="page"/>
          </w:r>
        </w:p>
      </w:sdtContent>
    </w:sdt>
    <w:p w:rsidR="00E81886" w:rsidRDefault="002979AF">
      <w:pPr>
        <w:pStyle w:val="Heading1"/>
      </w:pPr>
      <w:r>
        <w:lastRenderedPageBreak/>
        <w:t>Functionalitatile Site-ului</w:t>
      </w:r>
    </w:p>
    <w:p w:rsidR="002979AF" w:rsidRDefault="002979AF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Juicy </w:t>
      </w:r>
    </w:p>
    <w:p w:rsidR="002979AF" w:rsidRPr="004E471F" w:rsidRDefault="002979AF" w:rsidP="004E471F">
      <w:pPr>
        <w:pStyle w:val="ListBullet"/>
      </w:pPr>
      <w:r w:rsidRPr="004E471F">
        <w:t>•Crearea unei Aplicatii Web;</w:t>
      </w:r>
    </w:p>
    <w:p w:rsidR="002979AF" w:rsidRPr="004E471F" w:rsidRDefault="002979AF" w:rsidP="004E471F">
      <w:pPr>
        <w:pStyle w:val="ListBullet"/>
      </w:pPr>
      <w:r w:rsidRPr="004E471F">
        <w:t xml:space="preserve"> •Panou administrativ: adaugare/editare/administrare categorii + produse; </w:t>
      </w:r>
    </w:p>
    <w:p w:rsidR="002979AF" w:rsidRPr="004E471F" w:rsidRDefault="002979AF" w:rsidP="004E471F">
      <w:pPr>
        <w:pStyle w:val="ListBullet"/>
      </w:pPr>
      <w:r w:rsidRPr="004E471F">
        <w:t xml:space="preserve">•Recomandarea de produse in functie de preferintele clientilor (cumparaturile anterioare); </w:t>
      </w:r>
    </w:p>
    <w:p w:rsidR="002979AF" w:rsidRPr="004E471F" w:rsidRDefault="002979AF" w:rsidP="004E471F">
      <w:pPr>
        <w:pStyle w:val="ListBullet"/>
      </w:pPr>
      <w:r w:rsidRPr="004E471F">
        <w:t>•Achitarea facturilor direct pe sit, folosind locatia geografica a clientilor (tari/regiuni) se poate factura TVA-ul independent de tara;</w:t>
      </w:r>
    </w:p>
    <w:p w:rsidR="00E81886" w:rsidRDefault="002979AF" w:rsidP="004E471F">
      <w:pPr>
        <w:pStyle w:val="ListBullet"/>
      </w:pPr>
      <w:r w:rsidRPr="004E471F">
        <w:t xml:space="preserve"> •Generarea de rapoarte (HTML + CSV) pentru client si pentru totalul vanzarilor (saptamani/luni).</w:t>
      </w:r>
    </w:p>
    <w:p w:rsidR="00E81886" w:rsidRDefault="002979AF">
      <w:pPr>
        <w:pStyle w:val="Heading1"/>
      </w:pPr>
      <w:r>
        <w:t>Modul de lucru</w:t>
      </w:r>
    </w:p>
    <w:p w:rsidR="00E81886" w:rsidRDefault="002979AF">
      <w:pPr>
        <w:pStyle w:val="ListBullet"/>
      </w:pPr>
      <w:r>
        <w:t>Site-ul a fost</w:t>
      </w:r>
      <w:r w:rsidR="004E471F">
        <w:t xml:space="preserve"> creat</w:t>
      </w:r>
      <w:r>
        <w:t xml:space="preserve"> in cea mai mare parte </w:t>
      </w:r>
      <w:r w:rsidR="004E471F">
        <w:t>de am</w:t>
      </w:r>
      <w:r w:rsidR="00297FF1">
        <w:t>bii membri ai proiectului intru</w:t>
      </w:r>
      <w:r w:rsidR="004E471F">
        <w:t xml:space="preserve">cat complexitatea proiectului a fost destul de mare. In tabelul  urmator va fi explicitat la ce s-a lucrat pe cont propriu si ce a fost impreuna. </w:t>
      </w:r>
    </w:p>
    <w:p w:rsidR="00E81886" w:rsidRDefault="00E81886"/>
    <w:p w:rsidR="004E471F" w:rsidRDefault="004E471F" w:rsidP="00297FF1">
      <w:pPr>
        <w:pStyle w:val="Heading2"/>
      </w:pPr>
      <w:r>
        <w:t>Impartirea tascurilor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800"/>
        <w:gridCol w:w="1800"/>
        <w:gridCol w:w="1800"/>
        <w:gridCol w:w="1800"/>
      </w:tblGrid>
      <w:tr w:rsidR="00297FF1" w:rsidTr="00FB451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50" w:type="pct"/>
        </w:trPr>
        <w:tc>
          <w:tcPr>
            <w:tcW w:w="1250" w:type="pct"/>
            <w:noWrap/>
          </w:tcPr>
          <w:p w:rsidR="00297FF1" w:rsidRDefault="00297FF1">
            <w:r>
              <w:t>Andreea</w:t>
            </w:r>
          </w:p>
        </w:tc>
        <w:tc>
          <w:tcPr>
            <w:tcW w:w="1250" w:type="pct"/>
          </w:tcPr>
          <w:p w:rsidR="00297FF1" w:rsidRDefault="00297FF1">
            <w:r>
              <w:t>Larisa</w:t>
            </w:r>
          </w:p>
        </w:tc>
        <w:tc>
          <w:tcPr>
            <w:tcW w:w="1250" w:type="pct"/>
          </w:tcPr>
          <w:p w:rsidR="00297FF1" w:rsidRDefault="00297FF1">
            <w:r>
              <w:t>Impreuna</w:t>
            </w:r>
          </w:p>
        </w:tc>
      </w:tr>
      <w:tr w:rsidR="00297FF1" w:rsidTr="00FB4516">
        <w:trPr>
          <w:gridAfter w:val="1"/>
          <w:wAfter w:w="1250" w:type="pct"/>
        </w:trPr>
        <w:tc>
          <w:tcPr>
            <w:tcW w:w="1250" w:type="pct"/>
            <w:noWrap/>
          </w:tcPr>
          <w:p w:rsidR="00297FF1" w:rsidRDefault="00297FF1"/>
        </w:tc>
        <w:tc>
          <w:tcPr>
            <w:tcW w:w="1250" w:type="pct"/>
          </w:tcPr>
          <w:p w:rsidR="00297FF1" w:rsidRDefault="00297FF1">
            <w:pPr>
              <w:rPr>
                <w:rStyle w:val="SubtleEmphasis"/>
              </w:rPr>
            </w:pPr>
          </w:p>
        </w:tc>
        <w:tc>
          <w:tcPr>
            <w:tcW w:w="1250" w:type="pct"/>
          </w:tcPr>
          <w:p w:rsidR="00297FF1" w:rsidRDefault="00297FF1"/>
        </w:tc>
      </w:tr>
      <w:tr w:rsidR="00297FF1" w:rsidTr="00FB4516">
        <w:trPr>
          <w:gridAfter w:val="1"/>
          <w:wAfter w:w="1250" w:type="pct"/>
        </w:trPr>
        <w:tc>
          <w:tcPr>
            <w:tcW w:w="1250" w:type="pct"/>
            <w:noWrap/>
          </w:tcPr>
          <w:p w:rsidR="00297FF1" w:rsidRDefault="00297FF1">
            <w:r>
              <w:t>Login</w:t>
            </w: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admin</w:t>
            </w: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css</w:t>
            </w:r>
          </w:p>
        </w:tc>
      </w:tr>
      <w:tr w:rsidR="00297FF1" w:rsidTr="00FB4516">
        <w:trPr>
          <w:gridAfter w:val="1"/>
          <w:wAfter w:w="1250" w:type="pct"/>
        </w:trPr>
        <w:tc>
          <w:tcPr>
            <w:tcW w:w="1250" w:type="pct"/>
            <w:noWrap/>
          </w:tcPr>
          <w:p w:rsidR="00297FF1" w:rsidRDefault="00297FF1">
            <w:r>
              <w:t>Logout</w:t>
            </w: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connect</w:t>
            </w: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images</w:t>
            </w:r>
          </w:p>
        </w:tc>
      </w:tr>
      <w:tr w:rsidR="00297FF1" w:rsidTr="00FB4516">
        <w:trPr>
          <w:gridAfter w:val="1"/>
          <w:wAfter w:w="1250" w:type="pct"/>
        </w:trPr>
        <w:tc>
          <w:tcPr>
            <w:tcW w:w="1250" w:type="pct"/>
            <w:noWrap/>
          </w:tcPr>
          <w:p w:rsidR="00297FF1" w:rsidRDefault="00297FF1">
            <w:r>
              <w:t xml:space="preserve">is_logged </w:t>
            </w: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register</w:t>
            </w: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script</w:t>
            </w:r>
          </w:p>
        </w:tc>
      </w:tr>
      <w:tr w:rsidR="00297FF1" w:rsidTr="00FB4516">
        <w:trPr>
          <w:gridAfter w:val="1"/>
          <w:wAfter w:w="1250" w:type="pct"/>
        </w:trPr>
        <w:tc>
          <w:tcPr>
            <w:tcW w:w="1250" w:type="pct"/>
            <w:noWrap/>
          </w:tcPr>
          <w:p w:rsidR="00297FF1" w:rsidRDefault="00297FF1">
            <w:r>
              <w:t>checkout</w:t>
            </w: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contact</w:t>
            </w: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catalog</w:t>
            </w:r>
          </w:p>
        </w:tc>
      </w:tr>
      <w:tr w:rsidR="00297FF1" w:rsidTr="00297FF1">
        <w:trPr>
          <w:gridAfter w:val="1"/>
          <w:wAfter w:w="1250" w:type="pct"/>
          <w:trHeight w:val="207"/>
        </w:trPr>
        <w:tc>
          <w:tcPr>
            <w:tcW w:w="1250" w:type="pct"/>
            <w:noWrap/>
          </w:tcPr>
          <w:p w:rsidR="00297FF1" w:rsidRDefault="00297FF1">
            <w:r>
              <w:t>index</w:t>
            </w: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csv</w:t>
            </w: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comanda</w:t>
            </w:r>
          </w:p>
        </w:tc>
      </w:tr>
      <w:tr w:rsidR="00297FF1" w:rsidTr="00FB4516">
        <w:trPr>
          <w:gridAfter w:val="1"/>
          <w:wAfter w:w="1250" w:type="pct"/>
        </w:trPr>
        <w:tc>
          <w:tcPr>
            <w:tcW w:w="1250" w:type="pct"/>
            <w:noWrap/>
          </w:tcPr>
          <w:p w:rsidR="00297FF1" w:rsidRDefault="00297FF1"/>
        </w:tc>
        <w:tc>
          <w:tcPr>
            <w:tcW w:w="1250" w:type="pct"/>
          </w:tcPr>
          <w:p w:rsidR="00297FF1" w:rsidRDefault="00297FF1">
            <w:pPr>
              <w:rPr>
                <w:rStyle w:val="SubtleEmphasis"/>
              </w:rPr>
            </w:pPr>
          </w:p>
        </w:tc>
        <w:tc>
          <w:tcPr>
            <w:tcW w:w="1250" w:type="pct"/>
          </w:tcPr>
          <w:p w:rsidR="00297FF1" w:rsidRDefault="00297FF1"/>
        </w:tc>
      </w:tr>
      <w:tr w:rsidR="00297FF1" w:rsidTr="00FB4516">
        <w:trPr>
          <w:gridAfter w:val="1"/>
          <w:wAfter w:w="1250" w:type="pct"/>
        </w:trPr>
        <w:tc>
          <w:tcPr>
            <w:tcW w:w="1250" w:type="pct"/>
            <w:noWrap/>
          </w:tcPr>
          <w:p w:rsidR="00297FF1" w:rsidRDefault="00297FF1"/>
        </w:tc>
        <w:tc>
          <w:tcPr>
            <w:tcW w:w="1250" w:type="pct"/>
          </w:tcPr>
          <w:p w:rsidR="00297FF1" w:rsidRDefault="00297FF1">
            <w:pPr>
              <w:pStyle w:val="DecimalAligned"/>
            </w:pP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conf</w:t>
            </w:r>
          </w:p>
        </w:tc>
      </w:tr>
      <w:tr w:rsidR="00297FF1" w:rsidTr="00FB4516">
        <w:trPr>
          <w:gridAfter w:val="1"/>
          <w:wAfter w:w="1250" w:type="pct"/>
        </w:trPr>
        <w:tc>
          <w:tcPr>
            <w:tcW w:w="1250" w:type="pct"/>
            <w:noWrap/>
          </w:tcPr>
          <w:p w:rsidR="00297FF1" w:rsidRDefault="00297FF1"/>
        </w:tc>
        <w:tc>
          <w:tcPr>
            <w:tcW w:w="1250" w:type="pct"/>
          </w:tcPr>
          <w:p w:rsidR="00297FF1" w:rsidRDefault="00297FF1">
            <w:pPr>
              <w:pStyle w:val="DecimalAligned"/>
            </w:pP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coordonate</w:t>
            </w:r>
          </w:p>
        </w:tc>
      </w:tr>
      <w:tr w:rsidR="00297FF1" w:rsidTr="00FB4516">
        <w:trPr>
          <w:gridAfter w:val="1"/>
          <w:wAfter w:w="1250" w:type="pct"/>
        </w:trPr>
        <w:tc>
          <w:tcPr>
            <w:tcW w:w="1250" w:type="pct"/>
            <w:noWrap/>
          </w:tcPr>
          <w:p w:rsidR="00297FF1" w:rsidRDefault="00297FF1"/>
        </w:tc>
        <w:tc>
          <w:tcPr>
            <w:tcW w:w="1250" w:type="pct"/>
          </w:tcPr>
          <w:p w:rsidR="00297FF1" w:rsidRDefault="00297FF1">
            <w:pPr>
              <w:pStyle w:val="DecimalAligned"/>
            </w:pP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dashboard</w:t>
            </w:r>
          </w:p>
        </w:tc>
      </w:tr>
      <w:tr w:rsidR="00297FF1" w:rsidTr="00FB4516">
        <w:trPr>
          <w:gridAfter w:val="1"/>
          <w:wAfter w:w="1250" w:type="pct"/>
        </w:trPr>
        <w:tc>
          <w:tcPr>
            <w:tcW w:w="1250" w:type="pct"/>
            <w:noWrap/>
          </w:tcPr>
          <w:p w:rsidR="00297FF1" w:rsidRDefault="00297FF1"/>
        </w:tc>
        <w:tc>
          <w:tcPr>
            <w:tcW w:w="1250" w:type="pct"/>
          </w:tcPr>
          <w:p w:rsidR="00297FF1" w:rsidRDefault="00297FF1">
            <w:pPr>
              <w:pStyle w:val="DecimalAligned"/>
            </w:pP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Exportcsv</w:t>
            </w:r>
          </w:p>
        </w:tc>
      </w:tr>
      <w:tr w:rsidR="00297FF1" w:rsidTr="00FB4516">
        <w:trPr>
          <w:gridAfter w:val="1"/>
          <w:wAfter w:w="1250" w:type="pct"/>
        </w:trPr>
        <w:tc>
          <w:tcPr>
            <w:tcW w:w="1250" w:type="pct"/>
            <w:noWrap/>
          </w:tcPr>
          <w:p w:rsidR="00297FF1" w:rsidRDefault="00297FF1"/>
        </w:tc>
        <w:tc>
          <w:tcPr>
            <w:tcW w:w="1250" w:type="pct"/>
          </w:tcPr>
          <w:p w:rsidR="00297FF1" w:rsidRDefault="00297FF1">
            <w:pPr>
              <w:pStyle w:val="DecimalAligned"/>
            </w:pPr>
          </w:p>
        </w:tc>
        <w:tc>
          <w:tcPr>
            <w:tcW w:w="1250" w:type="pct"/>
          </w:tcPr>
          <w:p w:rsidR="00297FF1" w:rsidRDefault="00297FF1">
            <w:pPr>
              <w:pStyle w:val="DecimalAligned"/>
            </w:pPr>
            <w:r>
              <w:t>bazadedate</w:t>
            </w:r>
          </w:p>
        </w:tc>
      </w:tr>
      <w:tr w:rsidR="004E471F" w:rsidTr="00FB45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4E471F" w:rsidRDefault="004E471F"/>
        </w:tc>
        <w:tc>
          <w:tcPr>
            <w:tcW w:w="1250" w:type="pct"/>
          </w:tcPr>
          <w:p w:rsidR="004E471F" w:rsidRDefault="004E471F">
            <w:pPr>
              <w:pStyle w:val="DecimalAligned"/>
            </w:pPr>
          </w:p>
        </w:tc>
        <w:tc>
          <w:tcPr>
            <w:tcW w:w="1250" w:type="pct"/>
          </w:tcPr>
          <w:p w:rsidR="004E471F" w:rsidRDefault="004E471F">
            <w:pPr>
              <w:pStyle w:val="DecimalAligned"/>
            </w:pPr>
          </w:p>
        </w:tc>
        <w:tc>
          <w:tcPr>
            <w:tcW w:w="1250" w:type="pct"/>
          </w:tcPr>
          <w:p w:rsidR="004E471F" w:rsidRDefault="004E471F">
            <w:pPr>
              <w:pStyle w:val="DecimalAligned"/>
            </w:pPr>
          </w:p>
        </w:tc>
      </w:tr>
    </w:tbl>
    <w:p w:rsidR="00E81886" w:rsidRDefault="00E81886" w:rsidP="00297FF1">
      <w:bookmarkStart w:id="0" w:name="_GoBack"/>
      <w:bookmarkEnd w:id="0"/>
    </w:p>
    <w:sectPr w:rsidR="00E81886">
      <w:footerReference w:type="default" r:id="rId10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ED1" w:rsidRDefault="00CC4ED1">
      <w:pPr>
        <w:spacing w:line="240" w:lineRule="auto"/>
      </w:pPr>
      <w:r>
        <w:separator/>
      </w:r>
    </w:p>
  </w:endnote>
  <w:endnote w:type="continuationSeparator" w:id="0">
    <w:p w:rsidR="00CC4ED1" w:rsidRDefault="00CC4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86" w:rsidRDefault="00CC4ED1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81886" w:rsidRDefault="00CC4ED1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297FF1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E81886" w:rsidRDefault="00CC4ED1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297FF1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ED1" w:rsidRDefault="00CC4ED1">
      <w:pPr>
        <w:spacing w:line="240" w:lineRule="auto"/>
      </w:pPr>
      <w:r>
        <w:separator/>
      </w:r>
    </w:p>
  </w:footnote>
  <w:footnote w:type="continuationSeparator" w:id="0">
    <w:p w:rsidR="00CC4ED1" w:rsidRDefault="00CC4E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DD00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AF"/>
    <w:rsid w:val="002979AF"/>
    <w:rsid w:val="00297FF1"/>
    <w:rsid w:val="004E471F"/>
    <w:rsid w:val="00CC4ED1"/>
    <w:rsid w:val="00E8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FF400-9FC9-41BF-93DB-C40CC1AA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customStyle="1" w:styleId="DecimalAligned">
    <w:name w:val="Decimal Aligned"/>
    <w:basedOn w:val="Normal"/>
    <w:uiPriority w:val="40"/>
    <w:qFormat/>
    <w:rsid w:val="004E471F"/>
    <w:pPr>
      <w:tabs>
        <w:tab w:val="decimal" w:pos="360"/>
      </w:tabs>
      <w:spacing w:before="0" w:after="200"/>
    </w:pPr>
    <w:rPr>
      <w:rFonts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E471F"/>
    <w:pPr>
      <w:spacing w:before="0" w:line="240" w:lineRule="auto"/>
    </w:pPr>
    <w:rPr>
      <w:rFonts w:cs="Times New Roman"/>
      <w:color w:val="auto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471F"/>
    <w:rPr>
      <w:rFonts w:cs="Times New Roman"/>
      <w:color w:val="auto"/>
      <w:lang w:eastAsia="en-US"/>
    </w:rPr>
  </w:style>
  <w:style w:type="character" w:styleId="SubtleEmphasis">
    <w:name w:val="Subtle Emphasis"/>
    <w:basedOn w:val="DefaultParagraphFont"/>
    <w:uiPriority w:val="19"/>
    <w:qFormat/>
    <w:rsid w:val="004E471F"/>
    <w:rPr>
      <w:i/>
      <w:iCs/>
    </w:rPr>
  </w:style>
  <w:style w:type="table" w:styleId="LightShading-Accent1">
    <w:name w:val="Light Shading Accent 1"/>
    <w:basedOn w:val="TableNormal"/>
    <w:uiPriority w:val="60"/>
    <w:rsid w:val="004E471F"/>
    <w:pPr>
      <w:spacing w:before="0" w:line="240" w:lineRule="auto"/>
    </w:pPr>
    <w:rPr>
      <w:color w:val="872D4D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53D68" w:themeColor="accent1"/>
        <w:bottom w:val="single" w:sz="8" w:space="0" w:color="B53D6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3D68" w:themeColor="accent1"/>
          <w:left w:val="nil"/>
          <w:bottom w:val="single" w:sz="8" w:space="0" w:color="B5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3D68" w:themeColor="accent1"/>
          <w:left w:val="nil"/>
          <w:bottom w:val="single" w:sz="8" w:space="0" w:color="B5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isa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AD562C6BF44991BDE5D5175EB4B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5646D-8020-4780-A47C-19B3FB5674BD}"/>
      </w:docPartPr>
      <w:docPartBody>
        <w:p w:rsidR="00000000" w:rsidRDefault="007C6600">
          <w:pPr>
            <w:pStyle w:val="3AAD562C6BF44991BDE5D5175EB4BC66"/>
          </w:pPr>
          <w:r>
            <w:t>[Your Name]</w:t>
          </w:r>
        </w:p>
      </w:docPartBody>
    </w:docPart>
    <w:docPart>
      <w:docPartPr>
        <w:name w:val="19B4851A0896461FAC889F1C0D047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799C9-1CBC-4D21-A216-C7725C92895D}"/>
      </w:docPartPr>
      <w:docPartBody>
        <w:p w:rsidR="00000000" w:rsidRDefault="007C6600">
          <w:pPr>
            <w:pStyle w:val="19B4851A0896461FAC889F1C0D047E03"/>
          </w:pPr>
          <w:r>
            <w:t>[Course Title]</w:t>
          </w:r>
        </w:p>
      </w:docPartBody>
    </w:docPart>
    <w:docPart>
      <w:docPartPr>
        <w:name w:val="2569D1BC0CAC44199F79B9B267211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6A7C8-B631-468E-A588-547332B494E5}"/>
      </w:docPartPr>
      <w:docPartBody>
        <w:p w:rsidR="00000000" w:rsidRDefault="007C6600">
          <w:pPr>
            <w:pStyle w:val="2569D1BC0CAC44199F79B9B26721138F"/>
          </w:pPr>
          <w:r>
            <w:t>[Teacher’s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00"/>
    <w:rsid w:val="007C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AD562C6BF44991BDE5D5175EB4BC66">
    <w:name w:val="3AAD562C6BF44991BDE5D5175EB4BC66"/>
  </w:style>
  <w:style w:type="paragraph" w:customStyle="1" w:styleId="19B4851A0896461FAC889F1C0D047E03">
    <w:name w:val="19B4851A0896461FAC889F1C0D047E03"/>
  </w:style>
  <w:style w:type="paragraph" w:customStyle="1" w:styleId="2569D1BC0CAC44199F79B9B26721138F">
    <w:name w:val="2569D1BC0CAC44199F79B9B267211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A0AD24-1D6C-4FAF-9176-AEAB7B4F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29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Ionut Danila</Manager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Larisa Avadanei si Andreea Vieru</dc:creator>
  <cp:keywords>Tehnologii Web</cp:keywords>
  <cp:lastModifiedBy>Larisa Avadanei</cp:lastModifiedBy>
  <cp:revision>1</cp:revision>
  <cp:lastPrinted>2012-09-04T22:21:00Z</cp:lastPrinted>
  <dcterms:created xsi:type="dcterms:W3CDTF">2015-06-03T19:51:00Z</dcterms:created>
  <dcterms:modified xsi:type="dcterms:W3CDTF">2015-06-03T20:20:00Z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